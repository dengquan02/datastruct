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wordWrap w:val="0"/>
        <w:ind w:left="2676" w:right="442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 w:ascii="TypeLand 康熙字典體" w:hAnsi="TypeLand 康熙字典體" w:eastAsiaTheme="minorEastAsia"/>
          <w:lang w:eastAsia="zh-CN"/>
        </w:rPr>
        <w:t>——八种排序方法比较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  邓泉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>1</w:t>
      </w:r>
      <w:r>
        <w:rPr>
          <w:rFonts w:hint="eastAsia" w:ascii="宋体" w:hAnsi="宋体"/>
          <w:u w:val="single"/>
          <w:lang w:val="en-US" w:eastAsia="zh-CN"/>
        </w:rPr>
        <w:t xml:space="preserve">953871  </w:t>
      </w:r>
      <w:r>
        <w:rPr>
          <w:rFonts w:hint="eastAsia" w:ascii="宋体" w:hAnsi="宋体"/>
          <w:u w:val="single"/>
          <w:lang w:eastAsia="zh-CN"/>
        </w:rPr>
        <w:t xml:space="preserve">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u w:val="single"/>
          <w:lang w:eastAsia="zh-CN"/>
        </w:rPr>
        <w:t xml:space="preserve">张颖      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pStyle w:val="86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"_Toc533603601" </w:instrText>
      </w:r>
      <w:r>
        <w:fldChar w:fldCharType="separate"/>
      </w:r>
      <w:r>
        <w:rPr>
          <w:rStyle w:val="39"/>
        </w:rPr>
        <w:t>1分析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"_Toc533603602" </w:instrText>
      </w:r>
      <w:r>
        <w:fldChar w:fldCharType="separate"/>
      </w:r>
      <w:r>
        <w:rPr>
          <w:rStyle w:val="39"/>
        </w:rPr>
        <w:t>1.1 题目背景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"_Toc533603603" </w:instrText>
      </w:r>
      <w:r>
        <w:fldChar w:fldCharType="separate"/>
      </w:r>
      <w:r>
        <w:rPr>
          <w:rStyle w:val="39"/>
        </w:rPr>
        <w:t>1.2 功能分析</w:t>
      </w:r>
      <w:r>
        <w:tab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"_Toc533603604" </w:instrText>
      </w:r>
      <w:r>
        <w:fldChar w:fldCharType="separate"/>
      </w:r>
      <w:r>
        <w:rPr>
          <w:rStyle w:val="39"/>
        </w:rPr>
        <w:t>2 设计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"_Toc533603605" </w:instrText>
      </w:r>
      <w:r>
        <w:fldChar w:fldCharType="separate"/>
      </w:r>
      <w:r>
        <w:rPr>
          <w:rStyle w:val="39"/>
        </w:rPr>
        <w:t>2.1 数据结构设计</w:t>
      </w:r>
      <w:r>
        <w:tab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"_Toc533603606" </w:instrText>
      </w:r>
      <w:r>
        <w:fldChar w:fldCharType="separate"/>
      </w:r>
      <w:r>
        <w:rPr>
          <w:rStyle w:val="39"/>
        </w:rPr>
        <w:t>3 八种排序算法概述与实现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"_Toc533603607" </w:instrText>
      </w:r>
      <w:r>
        <w:fldChar w:fldCharType="separate"/>
      </w:r>
      <w:r>
        <w:rPr>
          <w:rStyle w:val="39"/>
        </w:rPr>
        <w:t>3.1 冒泡排序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"_Toc533603608" </w:instrText>
      </w:r>
      <w:r>
        <w:fldChar w:fldCharType="separate"/>
      </w:r>
      <w:r>
        <w:rPr>
          <w:rStyle w:val="39"/>
        </w:rPr>
        <w:t>3.2 选择排序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"_Toc533603609" </w:instrText>
      </w:r>
      <w:r>
        <w:fldChar w:fldCharType="separate"/>
      </w:r>
      <w:r>
        <w:rPr>
          <w:rStyle w:val="39"/>
        </w:rPr>
        <w:t>3.3 直接插入排序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"_Toc533603610" </w:instrText>
      </w:r>
      <w:r>
        <w:fldChar w:fldCharType="separate"/>
      </w:r>
      <w:r>
        <w:rPr>
          <w:rStyle w:val="39"/>
        </w:rPr>
        <w:t>3.4 希尔排序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"_Toc533603611" </w:instrText>
      </w:r>
      <w:r>
        <w:fldChar w:fldCharType="separate"/>
      </w:r>
      <w:r>
        <w:rPr>
          <w:rStyle w:val="39"/>
        </w:rPr>
        <w:t>3.5</w:t>
      </w:r>
      <w:r>
        <w:rPr>
          <w:rStyle w:val="39"/>
          <w:rFonts w:hint="eastAsia"/>
          <w:lang w:val="en-US" w:eastAsia="zh-CN"/>
        </w:rPr>
        <w:t xml:space="preserve"> </w:t>
      </w:r>
      <w:r>
        <w:rPr>
          <w:rStyle w:val="39"/>
        </w:rPr>
        <w:t>快速排序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"_Toc533603612" </w:instrText>
      </w:r>
      <w:r>
        <w:fldChar w:fldCharType="separate"/>
      </w:r>
      <w:r>
        <w:rPr>
          <w:rStyle w:val="39"/>
        </w:rPr>
        <w:t>3.6 堆排序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"_Toc533603613" </w:instrText>
      </w:r>
      <w:r>
        <w:fldChar w:fldCharType="separate"/>
      </w:r>
      <w:r>
        <w:rPr>
          <w:rStyle w:val="39"/>
        </w:rPr>
        <w:t>3.7 归并排序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"_Toc533603614" </w:instrText>
      </w:r>
      <w:r>
        <w:fldChar w:fldCharType="separate"/>
      </w:r>
      <w:r>
        <w:rPr>
          <w:rStyle w:val="39"/>
        </w:rPr>
        <w:t>3.8 基数排序</w:t>
      </w:r>
      <w:r>
        <w:tab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"_Toc533603615" </w:instrText>
      </w:r>
      <w:r>
        <w:fldChar w:fldCharType="separate"/>
      </w:r>
      <w:r>
        <w:rPr>
          <w:rStyle w:val="39"/>
        </w:rPr>
        <w:t>4 程序实现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"_Toc533603616" </w:instrText>
      </w:r>
      <w:r>
        <w:fldChar w:fldCharType="separate"/>
      </w:r>
      <w:r>
        <w:rPr>
          <w:rStyle w:val="39"/>
        </w:rPr>
        <w:t>4.1总流程实现：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"_Toc533603617" </w:instrText>
      </w:r>
      <w:r>
        <w:fldChar w:fldCharType="separate"/>
      </w:r>
      <w:r>
        <w:rPr>
          <w:rStyle w:val="39"/>
        </w:rPr>
        <w:t>4.2 程序运行截图</w:t>
      </w:r>
      <w:r>
        <w:tab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"_Toc533603618" </w:instrText>
      </w:r>
      <w:r>
        <w:fldChar w:fldCharType="separate"/>
      </w:r>
      <w:r>
        <w:rPr>
          <w:rStyle w:val="39"/>
        </w:rPr>
        <w:t>5 实验数据记录</w:t>
      </w:r>
      <w:r>
        <w:tab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"_Toc533603619" </w:instrText>
      </w:r>
      <w:r>
        <w:fldChar w:fldCharType="separate"/>
      </w:r>
      <w:r>
        <w:rPr>
          <w:rStyle w:val="39"/>
        </w:rPr>
        <w:t>6 实验结果分析</w:t>
      </w:r>
      <w:r>
        <w:tab/>
      </w:r>
      <w:r>
        <w:fldChar w:fldCharType="end"/>
      </w:r>
    </w:p>
    <w:p>
      <w:pPr>
        <w:pStyle w:val="18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end"/>
      </w:r>
    </w:p>
    <w:p>
      <w:pPr>
        <w:pStyle w:val="2"/>
        <w:spacing w:after="240"/>
        <w:rPr>
          <w:rFonts w:hint="eastAsia"/>
        </w:rPr>
      </w:pPr>
      <w:bookmarkStart w:id="0" w:name="_Toc351292485"/>
      <w:bookmarkStart w:id="1" w:name="_Toc484542867"/>
      <w:bookmarkStart w:id="2" w:name="_Toc533603601"/>
    </w:p>
    <w:p>
      <w:pPr>
        <w:pStyle w:val="2"/>
        <w:spacing w:after="240"/>
        <w:rPr>
          <w:rFonts w:hint="eastAsia"/>
        </w:rPr>
      </w:pPr>
    </w:p>
    <w:p>
      <w:pPr>
        <w:pStyle w:val="2"/>
        <w:spacing w:after="240"/>
      </w:pPr>
      <w:bookmarkStart w:id="24" w:name="_GoBack"/>
      <w:bookmarkEnd w:id="24"/>
      <w:r>
        <w:rPr>
          <w:rFonts w:hint="eastAsia"/>
        </w:rPr>
        <w:t>1</w:t>
      </w:r>
      <w:bookmarkEnd w:id="0"/>
      <w:bookmarkEnd w:id="1"/>
      <w:r>
        <w:rPr>
          <w:rFonts w:hint="eastAsia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533603602"/>
      <w:r>
        <w:rPr>
          <w:rFonts w:hint="eastAsia"/>
        </w:rPr>
        <w:t xml:space="preserve">1.1 </w:t>
      </w:r>
      <w:bookmarkEnd w:id="3"/>
      <w:r>
        <w:rPr>
          <w:rFonts w:hint="eastAsia"/>
        </w:rPr>
        <w:t>题目背景</w:t>
      </w:r>
      <w:bookmarkEnd w:id="4"/>
    </w:p>
    <w:p>
      <w:bookmarkStart w:id="5" w:name="_Toc484542869"/>
      <w:r>
        <w:rPr>
          <w:rFonts w:hint="eastAsia"/>
          <w:lang w:eastAsia="zh-CN"/>
        </w:rPr>
        <w:t>排序动作在现实生活中随处可见。在数据大爆炸的今天，数据的数量级超乎想象，不同的排序算法在对这些数据进行排序时，排序速度千差万别，甚至可能直接影响到能否成功排序。因此，了解各种排序算法的原理，对各种算法的适用范围、稳定性等排序特点加以了解，有助于在日后选择合适的排序算法进行排序。</w:t>
      </w:r>
      <w:bookmarkEnd w:id="5"/>
    </w:p>
    <w:p>
      <w:pPr>
        <w:pStyle w:val="3"/>
        <w:spacing w:before="120"/>
      </w:pPr>
      <w:bookmarkStart w:id="6" w:name="_Toc533603603"/>
      <w:r>
        <w:t>1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功能分析</w:t>
      </w:r>
      <w:bookmarkEnd w:id="6"/>
    </w:p>
    <w:p>
      <w:pPr>
        <w:rPr>
          <w:lang w:eastAsia="zh-CN"/>
        </w:rPr>
      </w:pPr>
      <w:r>
        <w:rPr>
          <w:rFonts w:hint="eastAsia"/>
          <w:lang w:eastAsia="zh-CN"/>
        </w:rPr>
        <w:t>本程序要求根据用户要求，产生指定容量的随机数序列，并通过不同的算法对产生的随机数序列进行排序，同时记录排序过程中的元素交换/比较次数和算法消耗时间，从而对算法的优劣给出直观的结果。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  <w:bookmarkStart w:id="7" w:name="_Toc533603604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533603605"/>
      <w:r>
        <w:rPr>
          <w:rFonts w:hint="eastAsia"/>
        </w:rPr>
        <w:t>2.1 数据结构设计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本程序使用线性表存储排序前和排序后的数据。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  <w:bookmarkStart w:id="9" w:name="_Toc533603606"/>
      <w:r>
        <w:rPr>
          <w:lang w:eastAsia="zh-CN"/>
        </w:rPr>
        <w:t xml:space="preserve">3 </w:t>
      </w:r>
      <w:r>
        <w:rPr>
          <w:rFonts w:hint="eastAsia"/>
          <w:lang w:eastAsia="zh-CN"/>
        </w:rPr>
        <w:t>八种排序算法概述与实现</w:t>
      </w:r>
      <w:bookmarkEnd w:id="9"/>
    </w:p>
    <w:p>
      <w:pPr>
        <w:ind w:firstLine="0" w:firstLineChars="0"/>
        <w:jc w:val="center"/>
        <w:rPr>
          <w:lang w:eastAsia="zh-CN"/>
        </w:rPr>
      </w:pPr>
    </w:p>
    <w:p>
      <w:pPr>
        <w:pStyle w:val="3"/>
        <w:spacing w:before="120"/>
      </w:pPr>
      <w:bookmarkStart w:id="10" w:name="_Toc533603610"/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冒泡排序</w:t>
      </w:r>
      <w:bookmarkEnd w:id="10"/>
    </w:p>
    <w:p>
      <w:pPr>
        <w:rPr>
          <w:lang w:eastAsia="zh-CN"/>
        </w:rPr>
      </w:pPr>
      <w:r>
        <w:rPr>
          <w:rFonts w:hint="eastAsia"/>
          <w:lang w:eastAsia="zh-CN"/>
        </w:rPr>
        <w:t>冒泡排序算法的原理如下：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1.比较相邻的元素。如果第一个比第二个大，就交换他们两个。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2.对每一对相邻元素做同样的工作，从开始第一对到结尾的最后一对。在这一点，最后的元素应该会是最大的数。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3.针对所有的元素重复以上的步骤，除了最后一个。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4.持续每次对越来越少的元素重复上面的步骤，直到没有任何一对数字需要比较。</w:t>
      </w:r>
    </w:p>
    <w:p>
      <w:pPr>
        <w:rPr>
          <w:lang w:eastAsia="zh-CN"/>
        </w:rPr>
      </w:pPr>
    </w:p>
    <w:p>
      <w:pPr>
        <w:ind w:firstLine="0" w:firstLineChars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lang w:eastAsia="zh-CN"/>
        </w:rPr>
        <w:drawing>
          <wp:inline distT="0" distB="0" distL="114300" distR="114300">
            <wp:extent cx="6153150" cy="3463290"/>
            <wp:effectExtent l="0" t="0" r="0" b="3810"/>
            <wp:docPr id="29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lang w:eastAsia="zh-CN"/>
        </w:rPr>
      </w:pPr>
    </w:p>
    <w:p>
      <w:pPr>
        <w:ind w:firstLine="0" w:firstLineChars="0"/>
        <w:rPr>
          <w:lang w:eastAsia="zh-CN"/>
        </w:rPr>
      </w:pPr>
      <w:r>
        <w:rPr>
          <w:rFonts w:hint="eastAsia"/>
          <w:lang w:eastAsia="zh-CN"/>
        </w:rPr>
        <w:t>代码实现：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>//冒泡排序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>void DataList::BubbleSort()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>{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clock_t start, end;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start = clock();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for (long long int i = 0; i &lt; num - 1; i++)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{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for (long long int j = 0; j &lt; num - i - 1; j++)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{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if (Random[j] &gt; Random[j + 1])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{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int temp = Random[j];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Random[j] = Random[j + 1];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Random[j + 1] = temp;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swapnum++;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}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}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}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//OutPutRandom();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end = clock();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ab/>
      </w:r>
      <w:r>
        <w:rPr>
          <w:rFonts w:asciiTheme="majorEastAsia" w:hAnsiTheme="majorEastAsia" w:eastAsiaTheme="majorEastAsia"/>
          <w:lang w:eastAsia="zh-CN"/>
        </w:rPr>
        <w:t>swaptimes = ((long double)end - (long double)start) / CLOCKS_PER_SEC;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t>};</w:t>
      </w:r>
    </w:p>
    <w:p>
      <w:pPr>
        <w:jc w:val="left"/>
        <w:rPr>
          <w:rFonts w:asciiTheme="majorEastAsia" w:hAnsiTheme="majorEastAsia" w:eastAsiaTheme="majorEastAsia"/>
          <w:lang w:eastAsia="zh-CN"/>
        </w:rPr>
      </w:pPr>
    </w:p>
    <w:p>
      <w:pPr>
        <w:pStyle w:val="3"/>
        <w:spacing w:before="120"/>
      </w:pPr>
      <w:bookmarkStart w:id="11" w:name="_Toc533603611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选择排序</w:t>
      </w:r>
      <w:bookmarkEnd w:id="11"/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选择排序是一种简单直观的排序算法。它的工作原理是每一次从待排序的数据元素中选出最小（或最大）的一个元素，存放在序列的起始位置，然后，再从剩余未排序元素中继续寻找最小（大）元素，然后放到已排序序列的末尾。以此类推，直到全部待排序的数据元素排完。 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选择排序是不稳定的排序算法。</w:t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435600" cy="2929890"/>
            <wp:effectExtent l="0" t="0" r="12700" b="3810"/>
            <wp:docPr id="31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代码实现：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//选择排序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void DataList::SelectSort(long long int s, long long int t, long long int gap)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clock_t start, end;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start = clock();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(long long int i = s; i &lt; t - gap; i = i + gap)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k = i;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(long long int j = i; j &lt; t; j = j + gap)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(Random[j] &lt; Random[k])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k = j;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temp = Random[k];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Random[k] = Random[i];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Random[i] = temp;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swapnum++;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jc w:val="left"/>
        <w:rPr>
          <w:rFonts w:hint="default"/>
          <w:lang w:eastAsia="zh-CN"/>
        </w:rPr>
      </w:pP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end = clock();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swaptimes = ((long double)end - (long double)start) / CLOCKS_PER_SEC;</w:t>
      </w:r>
    </w:p>
    <w:p>
      <w:pPr>
        <w:ind w:firstLine="0" w:firstLineChars="0"/>
        <w:jc w:val="left"/>
        <w:rPr>
          <w:rFonts w:hint="default"/>
          <w:lang w:eastAsia="zh-CN"/>
        </w:rPr>
      </w:pP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//OutPutRandom();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560"/>
        <w:rPr>
          <w:rFonts w:eastAsia="黑体"/>
          <w:iCs/>
          <w:sz w:val="28"/>
          <w:szCs w:val="28"/>
          <w:lang w:eastAsia="zh-CN"/>
        </w:rPr>
      </w:pPr>
    </w:p>
    <w:p>
      <w:pPr>
        <w:ind w:firstLine="560"/>
        <w:rPr>
          <w:rFonts w:eastAsia="黑体"/>
          <w:iCs/>
          <w:sz w:val="28"/>
          <w:szCs w:val="28"/>
          <w:lang w:eastAsia="zh-CN"/>
        </w:rPr>
      </w:pPr>
    </w:p>
    <w:p>
      <w:pPr>
        <w:pStyle w:val="3"/>
        <w:spacing w:before="120"/>
      </w:pPr>
      <w:bookmarkStart w:id="12" w:name="_Toc533603608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直接插入排序</w:t>
      </w:r>
      <w:bookmarkEnd w:id="12"/>
    </w:p>
    <w:p>
      <w:pPr>
        <w:rPr>
          <w:lang w:eastAsia="zh-CN"/>
        </w:rPr>
      </w:pPr>
      <w:r>
        <w:rPr>
          <w:rFonts w:hint="eastAsia"/>
          <w:lang w:eastAsia="zh-CN"/>
        </w:rPr>
        <w:t>直接插入排序是一种简单的排序方法，其基本操作是将一条记录插入到已排好的有序表中，从而得到一个新的、记录数量增1的有序表。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直接插入排序是一种稳定的排序算法</w:t>
      </w:r>
    </w:p>
    <w:p>
      <w:pPr>
        <w:rPr>
          <w:rFonts w:hint="eastAsia"/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6010275" cy="3376295"/>
            <wp:effectExtent l="0" t="0" r="9525" b="14605"/>
            <wp:docPr id="30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代码实现：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//直接插入排序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void DataList::InsertionSort(long long int s, long long int t, long long int gap)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clock_t start, end;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start = clock();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(int j = s + gap; j &lt; t; j = j + gap)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(int i = j; i &gt; s; i = i - gap)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(Random[i - gap] &gt; Random[i])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temp = Random[i - gap];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Random[i - gap] = Random[i];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Random[i] = temp;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swapnum++;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else  break;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end = clock();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swaptimes = ((long double)end - (long double)start) / CLOCKS_PER_SEC;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//OutPutRandom();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0" w:firstLineChars="0"/>
        <w:jc w:val="center"/>
        <w:rPr>
          <w:lang w:eastAsia="zh-CN"/>
        </w:rPr>
      </w:pPr>
    </w:p>
    <w:p>
      <w:pPr>
        <w:ind w:firstLine="0" w:firstLineChars="0"/>
        <w:jc w:val="center"/>
        <w:rPr>
          <w:lang w:eastAsia="zh-CN"/>
        </w:rPr>
      </w:pPr>
    </w:p>
    <w:p>
      <w:pPr>
        <w:ind w:firstLine="0" w:firstLineChars="0"/>
        <w:jc w:val="center"/>
        <w:rPr>
          <w:lang w:eastAsia="zh-CN"/>
        </w:rPr>
      </w:pPr>
    </w:p>
    <w:p>
      <w:pPr>
        <w:pStyle w:val="3"/>
        <w:spacing w:before="120"/>
      </w:pPr>
      <w:bookmarkStart w:id="13" w:name="_Toc533603609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希尔排序</w:t>
      </w:r>
      <w:bookmarkEnd w:id="13"/>
    </w:p>
    <w:p>
      <w:pPr>
        <w:rPr>
          <w:lang w:eastAsia="zh-CN"/>
        </w:rPr>
      </w:pPr>
      <w:r>
        <w:rPr>
          <w:rFonts w:hint="eastAsia"/>
          <w:lang w:eastAsia="zh-CN"/>
        </w:rPr>
        <w:t>希尔排序是插入排序的一种又称“缩小增量排序”，是直接插入排序算法的一种更高效的改进版本。希尔排序是非稳定排序算法。该方法因D.L.Shell于1959年提出而得名。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希尔排序是把记录按下标的一定增量分组，对每组使用直接插入排序算法排序；随着增量逐渐减少，每组包含的关键词越来越多，当增量减至1时，整个文件恰被分成一组，算法便终止。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希尔排序是一种不稳定的排序算法。</w:t>
      </w:r>
    </w:p>
    <w:p>
      <w:pPr>
        <w:ind w:firstLine="0" w:firstLineChars="0"/>
        <w:rPr>
          <w:lang w:eastAsia="zh-CN"/>
        </w:rPr>
      </w:pP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代码实现：</w:t>
      </w:r>
    </w:p>
    <w:p>
      <w:pPr>
        <w:ind w:firstLine="0" w:firstLineChars="0"/>
        <w:rPr>
          <w:rFonts w:hint="eastAsia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//希尔排序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void DataList::ShellSort()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clock_t start, end;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start = clock();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gap = num / 2;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temp1 = 0;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while (gap &amp;&amp; temp1 &lt; 2)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clock_t start, end;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start = clock();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kk = swapnum;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(long long int k = 0; k &lt; gap; k++)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m = k;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while (m &lt; num)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m = m + gap;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}//找到相应的序列的最后一个数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//cout &lt;&lt; j;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InsertionSort(k, m, gap);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end = clock();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swaptimes = ((long double)end - (long double)start) / CLOCKS_PER_SEC;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gap = (gap / 3) + 1;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(gap == 1)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temp1++;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end = clock();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swaptimes = ((long double)end - (long double)start) / CLOCKS_PER_SEC;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//OutPutRandom();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0" w:firstLineChars="0"/>
        <w:jc w:val="center"/>
        <w:rPr>
          <w:lang w:eastAsia="zh-CN"/>
        </w:rPr>
      </w:pPr>
    </w:p>
    <w:p>
      <w:pPr>
        <w:ind w:firstLine="0" w:firstLineChars="0"/>
        <w:jc w:val="left"/>
        <w:rPr>
          <w:lang w:eastAsia="zh-CN"/>
        </w:rPr>
      </w:pPr>
    </w:p>
    <w:p>
      <w:pPr>
        <w:pStyle w:val="3"/>
        <w:spacing w:before="120"/>
      </w:pPr>
      <w:bookmarkStart w:id="14" w:name="_Toc533603612"/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快速排序</w:t>
      </w:r>
      <w:bookmarkEnd w:id="14"/>
    </w:p>
    <w:p>
      <w:pPr>
        <w:rPr>
          <w:lang w:eastAsia="zh-CN"/>
        </w:rPr>
      </w:pPr>
      <w:r>
        <w:rPr>
          <w:rFonts w:hint="eastAsia"/>
          <w:lang w:eastAsia="zh-CN"/>
        </w:rPr>
        <w:t>快速排序是对冒泡排序的一种改进。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快速排序由C. A. R. Hoare在1962年提出。它的基本思想是：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快速排序是一种不稳定的排序算法</w:t>
      </w:r>
    </w:p>
    <w:p>
      <w:pPr>
        <w:rPr>
          <w:lang w:eastAsia="zh-CN"/>
        </w:rPr>
      </w:pPr>
    </w:p>
    <w:p>
      <w:pPr>
        <w:ind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代码实现：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//快速排序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void DataList::PartitionSort(long long int s, long long int t)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clock_t start, end;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start = clock();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(s &lt; t)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jc w:val="left"/>
        <w:rPr>
          <w:rFonts w:hint="default"/>
          <w:lang w:eastAsia="zh-CN"/>
        </w:rPr>
      </w:pP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priotpos = s;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priot = Random[s];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(long long int i = s + 1; i &lt; t; i++)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(Random[i] &lt; priot)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priotpos++;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(priotpos != i)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temp = Random[priotpos];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Random[priotpos] = Random[i];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Random[i] = temp;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swapnum++;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jc w:val="left"/>
        <w:rPr>
          <w:rFonts w:hint="default"/>
          <w:lang w:eastAsia="zh-CN"/>
        </w:rPr>
      </w:pP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temp = Random[priotpos];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Random[priotpos] = Random[s];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Random[s] = temp;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swapnum++;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PartitionSort(s, priotpos);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PartitionSort(priotpos + 1, t);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jc w:val="left"/>
        <w:rPr>
          <w:rFonts w:hint="default"/>
          <w:lang w:eastAsia="zh-CN"/>
        </w:rPr>
      </w:pP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end = clock();</w:t>
      </w: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swaptimes = ((long double)end - (long double)start) / CLOCKS_PER_SEC;</w:t>
      </w:r>
    </w:p>
    <w:p>
      <w:pPr>
        <w:ind w:firstLine="0" w:firstLineChars="0"/>
        <w:jc w:val="left"/>
        <w:rPr>
          <w:rFonts w:hint="default"/>
          <w:lang w:eastAsia="zh-CN"/>
        </w:rPr>
      </w:pPr>
    </w:p>
    <w:p>
      <w:pPr>
        <w:ind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0" w:firstLineChars="0"/>
        <w:jc w:val="center"/>
        <w:rPr>
          <w:lang w:eastAsia="zh-CN"/>
        </w:rPr>
      </w:pPr>
    </w:p>
    <w:p>
      <w:pPr>
        <w:ind w:firstLine="0" w:firstLineChars="0"/>
        <w:jc w:val="center"/>
        <w:rPr>
          <w:lang w:eastAsia="zh-CN"/>
        </w:rPr>
      </w:pPr>
    </w:p>
    <w:p>
      <w:pPr>
        <w:pStyle w:val="3"/>
        <w:spacing w:before="120"/>
      </w:pPr>
      <w:bookmarkStart w:id="15" w:name="_Toc533603613"/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堆排序</w:t>
      </w:r>
      <w:bookmarkEnd w:id="15"/>
    </w:p>
    <w:p>
      <w:pPr>
        <w:rPr>
          <w:lang w:eastAsia="zh-CN"/>
        </w:rPr>
      </w:pPr>
      <w:r>
        <w:rPr>
          <w:rFonts w:hint="eastAsia"/>
          <w:lang w:eastAsia="zh-CN"/>
        </w:rPr>
        <w:t>堆排序是指利用堆这种数据结构所设计的一种排序算法。堆是一个近似完全二叉树的结构，并同时满足堆的性质：即子结点的键值或索引总是小于（或者大于）它的父节点。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堆排序是一种不稳定的排序算法。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0" w:firstLineChars="0"/>
        <w:rPr>
          <w:lang w:eastAsia="zh-CN"/>
        </w:rPr>
      </w:pP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代码实现：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void DataList::Changeheap(long long startnum, long long int endnum)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(long long int i = startnum; i &lt;= (endnum + 8) / 2; i++)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child = 2 * i + 1;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current = i;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maxptr = i;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signal = Random[i];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while (child &lt; endnum)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(child + 1 &lt; endnum &amp;&amp; Random[child] &lt; Random[child + 1])child = child + 1;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(Random[current] &gt;= Random[child]) break;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(signal &lt; Random[child])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Random[current] = Random[child];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current = child;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child = child * 2 + 1;//逐位向前移动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Random[current] = signal;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/*long long int tempp = Random[endnum - 1];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Random[endnum - 1] = Random[0];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Random[0] = tempp;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swapnum++;*/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//堆排序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void DataList::HeapSort()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clock_t start, end;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start = clock();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(long long int i = (num - 2) / 2; i &gt;= 0; i--)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Changeheap(i, num);//调整为初始堆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(long long int i = num; i &gt; 0; i--)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changenumber = Random[0];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Random[0] = Random[i - 1];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Random[i - 1] = changenumber;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Changeheap(0, i - 1);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swapnum++;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//OutPutRandom();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end = clock();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swaptimes = ((long double)end - (long double)start) / CLOCKS_PER_SEC;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};</w:t>
      </w:r>
    </w:p>
    <w:p>
      <w:pPr>
        <w:ind w:firstLine="0" w:firstLineChars="0"/>
        <w:rPr>
          <w:lang w:eastAsia="zh-CN"/>
        </w:rPr>
      </w:pPr>
    </w:p>
    <w:p>
      <w:pPr>
        <w:ind w:firstLine="0" w:firstLineChars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</w:p>
    <w:p>
      <w:pPr>
        <w:pStyle w:val="3"/>
        <w:spacing w:before="120"/>
      </w:pPr>
      <w:bookmarkStart w:id="16" w:name="_Toc530859348"/>
      <w:bookmarkStart w:id="17" w:name="_Toc533603607"/>
      <w:r>
        <w:rPr>
          <w:rFonts w:hint="eastAsia"/>
        </w:rPr>
        <w:t>3.</w:t>
      </w:r>
      <w:bookmarkEnd w:id="16"/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</w:rPr>
        <w:t>归并排序</w:t>
      </w:r>
      <w:bookmarkEnd w:id="17"/>
    </w:p>
    <w:p>
      <w:r>
        <w:t xml:space="preserve"> </w:t>
      </w:r>
      <w:r>
        <w:rPr>
          <w:rFonts w:hint="eastAsia"/>
        </w:rPr>
        <w:t>归并排序是建立在归并操作上的一种有效的排序算法</w:t>
      </w:r>
      <w:r>
        <w:rPr>
          <w:rFonts w:hint="eastAsia"/>
          <w:lang w:eastAsia="zh-CN"/>
        </w:rPr>
        <w:t>。</w:t>
      </w:r>
      <w:r>
        <w:rPr>
          <w:rFonts w:hint="eastAsia"/>
        </w:rPr>
        <w:t>该算法是采用分治法（Divide and Conquer）的一个非常典型的应用。将已有序的子序列合并，得到完全有序的序列；即先使每个子序列有序，再使子序列段间有序。若将两个有序表合并成一个有序表，称为二路归并。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归并排序是一种稳定的排序算法。</w:t>
      </w:r>
    </w:p>
    <w:p>
      <w:pPr>
        <w:rPr>
          <w:lang w:eastAsia="zh-CN"/>
        </w:rPr>
      </w:pPr>
    </w:p>
    <w:p>
      <w:pPr>
        <w:jc w:val="center"/>
        <w:rPr>
          <w:rFonts w:asciiTheme="majorEastAsia" w:hAnsiTheme="majorEastAsia" w:eastAsiaTheme="majorEastAsia"/>
          <w:lang w:eastAsia="zh-CN" w:bidi="ar-SA"/>
        </w:rPr>
      </w:pPr>
      <w:r>
        <w:rPr>
          <w:rFonts w:asciiTheme="majorEastAsia" w:hAnsiTheme="majorEastAsia" w:eastAsiaTheme="majorEastAsia"/>
          <w:lang w:eastAsia="zh-CN" w:bidi="ar-SA"/>
        </w:rPr>
        <w:drawing>
          <wp:inline distT="0" distB="0" distL="114300" distR="114300">
            <wp:extent cx="5372100" cy="5173980"/>
            <wp:effectExtent l="0" t="0" r="0" b="7620"/>
            <wp:docPr id="1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/>
          <w:lang w:eastAsia="zh-CN" w:bidi="ar-SA"/>
        </w:rPr>
      </w:pPr>
    </w:p>
    <w:p>
      <w:pPr>
        <w:ind w:left="0" w:leftChars="0" w:firstLine="0" w:firstLineChars="0"/>
        <w:jc w:val="left"/>
        <w:rPr>
          <w:rFonts w:hint="eastAsia" w:asciiTheme="majorEastAsia" w:hAnsiTheme="majorEastAsia" w:eastAsiaTheme="majorEastAsia"/>
          <w:lang w:eastAsia="zh-CN" w:bidi="ar-SA"/>
        </w:rPr>
      </w:pPr>
      <w:r>
        <w:rPr>
          <w:rFonts w:hint="eastAsia" w:asciiTheme="majorEastAsia" w:hAnsiTheme="majorEastAsia" w:eastAsiaTheme="majorEastAsia"/>
          <w:lang w:eastAsia="zh-CN" w:bidi="ar-SA"/>
        </w:rPr>
        <w:t>代码实现：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>//归并排序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>void DataList::MergeSort()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>{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clock_t start, end;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start = clock();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long long int len = 1;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while (len &lt; num)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{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MergePass(len);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temp = 1 - temp;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len *= 2;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}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end = clock();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swaptimes = ((long double)end - (long double)start) / CLOCKS_PER_SEC;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/*OutPutRandom();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cout &lt;&lt; "\n";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ab/>
      </w:r>
      <w:r>
        <w:rPr>
          <w:rFonts w:hint="default" w:asciiTheme="majorEastAsia" w:hAnsiTheme="majorEastAsia" w:eastAsiaTheme="majorEastAsia"/>
          <w:lang w:eastAsia="zh-CN" w:bidi="ar-SA"/>
        </w:rPr>
        <w:t>OutPutRandomm();*/</w:t>
      </w:r>
    </w:p>
    <w:p>
      <w:pPr>
        <w:ind w:left="0" w:leftChars="0" w:firstLine="0" w:firstLineChars="0"/>
        <w:jc w:val="left"/>
        <w:rPr>
          <w:rFonts w:hint="default" w:asciiTheme="majorEastAsia" w:hAnsiTheme="majorEastAsia" w:eastAsiaTheme="majorEastAsia"/>
          <w:lang w:eastAsia="zh-CN" w:bidi="ar-SA"/>
        </w:rPr>
      </w:pPr>
      <w:r>
        <w:rPr>
          <w:rFonts w:hint="default" w:asciiTheme="majorEastAsia" w:hAnsiTheme="majorEastAsia" w:eastAsiaTheme="majorEastAsia"/>
          <w:lang w:eastAsia="zh-CN" w:bidi="ar-SA"/>
        </w:rPr>
        <w:t>}</w:t>
      </w:r>
    </w:p>
    <w:p>
      <w:pPr>
        <w:ind w:left="0" w:leftChars="0" w:firstLine="0" w:firstLineChars="0"/>
        <w:jc w:val="left"/>
        <w:rPr>
          <w:rFonts w:hint="eastAsia" w:asciiTheme="majorEastAsia" w:hAnsiTheme="majorEastAsia" w:eastAsiaTheme="majorEastAsia"/>
          <w:lang w:eastAsia="zh-CN" w:bidi="ar-SA"/>
        </w:rPr>
      </w:pPr>
    </w:p>
    <w:p>
      <w:pPr>
        <w:ind w:firstLine="0" w:firstLineChars="0"/>
        <w:rPr>
          <w:lang w:eastAsia="zh-CN"/>
        </w:rPr>
      </w:pPr>
      <w:r>
        <w:rPr>
          <w:lang w:eastAsia="zh-CN"/>
        </w:rPr>
        <w:t>void DataList::Merge(long long int s, long long int m/*第一个序列的最后一个元素的位置*/, long long int t/*第二个序列的最后一个元素的位置*/)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long long int i = s;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long long int k = s;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long long int j = m + 1;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while (i &lt;= m &amp;&amp; j &lt;= t)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if (temp == 0)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if (Random[i] &lt;= Random[j])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swapnum++;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Randomm[k] = Random[i];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i++; k++;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if (Random[i] &gt; Random[j])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swapnum++;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Randomm[k] = Random[j];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j++; k++;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if (temp == 1)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if (Randomm[i] &lt;= Randomm[j])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swapnum++;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Random[k] = Randomm[i];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i++; k++;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if (Randomm[i] &gt; Randomm[j])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swapnum++;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Random[k] = Randomm[j];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j++; k++;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if (i &lt;= m)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if (temp == 0)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for (long long int n = i; n &lt;= m; n++)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Randomm[k] = Random[n];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k++;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if (temp == 1)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for (long long int n = i; n &lt;= m; n++)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Random[k] = Randomm[n];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k++;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else 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if (temp == 0)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for (long long int n = j; n &lt;= t; n++)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Randomm[k] = Random[n];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k++;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if (temp == 1)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for (long long int n = j; n &lt;= t; n++)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{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Random[k] = Randomm[n];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k++;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lang w:eastAsia="zh-CN"/>
        </w:rPr>
        <w:t>};</w:t>
      </w:r>
    </w:p>
    <w:p>
      <w:pPr>
        <w:pStyle w:val="3"/>
        <w:spacing w:before="120"/>
        <w:rPr>
          <w:rFonts w:hint="eastAsia"/>
        </w:rPr>
      </w:pPr>
      <w:bookmarkStart w:id="18" w:name="_Toc533603614"/>
    </w:p>
    <w:p>
      <w:pPr>
        <w:pStyle w:val="3"/>
        <w:spacing w:before="120"/>
        <w:rPr>
          <w:rFonts w:hint="default"/>
          <w:lang w:eastAsia="zh-CN"/>
        </w:rPr>
      </w:pPr>
      <w:r>
        <w:rPr>
          <w:rFonts w:hint="default"/>
          <w:lang w:eastAsia="zh-CN"/>
        </w:rPr>
        <w:t>void DataList::MergePass(long long int length)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long long int i = 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//OutPutRandomm();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while (i + 2 * length &lt; num)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Merge(i, i + length - 1, i + 2 * length - 1);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 = i + 2 * length;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(i + length &lt; num)Merge(i, i + length - 1, num - 1);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else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(temp == 0)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(long long int j = i; j &lt;= num; j++)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Randomm[j] = Random[j];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(temp == 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(long long int j = i; j &lt;= num; j++)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Random[j] = Randomm[j];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OutPutRandomm();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pStyle w:val="3"/>
        <w:spacing w:before="120"/>
        <w:rPr>
          <w:rFonts w:hint="eastAsia" w:eastAsia="黑体"/>
          <w:lang w:eastAsia="zh-CN"/>
        </w:rPr>
      </w:pPr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基数排序</w:t>
      </w:r>
      <w:bookmarkEnd w:id="18"/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基数排序属于“分配式排序”（distribution sort），又称“桶排序”（bucket sort），顾名思义，它是透过键值的部份资讯，将要排序的元素分配至某些“桶”中，藉以达到排序的作用。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基数排序法是属于稳定性的排序，其时间复杂度为O (nlog(r)m)，其中r为所采取的基数，而m为堆数，在某些时候，基数排序法的效率高于其它的稳定性排序法。</w:t>
      </w:r>
    </w:p>
    <w:p>
      <w:pPr>
        <w:ind w:left="0" w:leftChars="0" w:firstLine="0" w:firstLineChars="0"/>
        <w:rPr>
          <w:lang w:eastAsia="zh-CN"/>
        </w:rPr>
      </w:pP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代码实现：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//基数排序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void DataList::radix_sort(int arr[])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getPlaces(int num);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getMax(int arr[], int n);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void radix_help(int arr[], int n, int place);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temp, * test = 0, max, maxPlaces;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//int stime, etime;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testNum = 0;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memcpy(test, arr, sizeof(int) * testNum);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max = getMax(test, testNum);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maxPlaces = getPlaces(max);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(int i = 1; i &lt;= maxPlaces; i++)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radix_help(test, testNum, i);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int getPlaces(int num)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count = 1;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temp = num / 10;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while (temp != 0)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count++;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temp /= 10;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return count;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int getMax(int arr[], int n)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max = 0;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(int i = 0; i &lt; n; i++)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(arr[i] &gt; max)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max = arr[i];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return max;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void radix_help(int arr[], int n, int place)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buckets[10][100] = { NULL };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temp = (int)pow(10, place - 1);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(int i = 0; i &lt; n; i++)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row = (arr[i] / temp) % 10;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(int j = 0; j &lt; 100; j++)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(buckets[row][j] == NULL)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buckets[row][j] = arr[i];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break;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int k = 0;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(int i = 0; i &lt; 10; i++)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(int j = 0; j &lt; 20; j++)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 (buckets[i][j] != NULL)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arr[k] = buckets[i][j];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buckets[i][j] = NULL;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k++;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0" w:firstLineChars="0"/>
        <w:jc w:val="center"/>
        <w:rPr>
          <w:lang w:eastAsia="zh-CN"/>
        </w:rPr>
      </w:pPr>
    </w:p>
    <w:p>
      <w:pPr>
        <w:pStyle w:val="2"/>
        <w:spacing w:after="240"/>
      </w:pPr>
      <w:bookmarkStart w:id="19" w:name="_Toc533603615"/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程序实现</w:t>
      </w:r>
      <w:bookmarkEnd w:id="19"/>
    </w:p>
    <w:p>
      <w:pPr>
        <w:pStyle w:val="3"/>
        <w:spacing w:before="120"/>
      </w:pPr>
      <w:bookmarkStart w:id="20" w:name="_Toc533603616"/>
      <w:r>
        <w:rPr>
          <w:rFonts w:hint="eastAsia"/>
        </w:rPr>
        <w:t>4</w:t>
      </w:r>
      <w:r>
        <w:t>.1</w:t>
      </w:r>
      <w:r>
        <w:rPr>
          <w:rFonts w:hint="eastAsia"/>
        </w:rPr>
        <w:t>总流程实现：</w:t>
      </w:r>
      <w:bookmarkEnd w:id="20"/>
      <w:r>
        <w:rPr>
          <w:rFonts w:hint="eastAsia"/>
        </w:rPr>
        <w:t xml:space="preserve"> 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流程图：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3028950" cy="5835015"/>
            <wp:effectExtent l="0" t="0" r="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rFonts w:hint="eastAsia"/>
          <w:iCs/>
          <w:lang w:eastAsia="zh-CN"/>
        </w:rPr>
        <w:t>代码实现：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>int op = 0;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>long long int number = 0;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>long long int swapnumber = 0;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>long double swaptime = 0;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>int main()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>cout &lt;&lt; "**            排序算法比较        **\n"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"====================================\n"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"**         1 --- 冒泡排序         **\n"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"**         2 --- 选择排序         **\n"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"**         3 --- 直接插入排序     **\n"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"**         4 --- 希尔排序         **\n"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"**         5 --- 快速排序         **\n"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"**         6 --- 堆排序           **\n"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"**         7 --- 归并排序         **\n"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"**         8 --- 基数排序         **\n"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"**         9 --- 退出程序         **\n"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"====================================\n";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>cout &lt;&lt; "请输入要产生随机数的个数：";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>cin &gt;&gt; number;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>DataList datalist;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>datalist.ChangeNum(number);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>while (1)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"\n"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&lt;&lt; "\n";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"请选择排序算法：";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cin &gt;&gt; op;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datalist.ChangeRandom();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switch (op)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case 1: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datalist.BubbleSort();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"冒泡排序所用时间：";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swaptime = datalist.ReturnSwaptimes();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swaptime &lt;&lt; "秒\n";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"冒泡排序交换次数：";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swapnumber = datalist.ReturnSwapnum();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swapnumber &lt;&lt; "次";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datalist.FreeTimeAndNnumber();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break;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}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case 2: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datalist.SelectSort(0, number, 1);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//datalist.OutPutRandom();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"选择排序所用时间：";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swaptime = datalist.ReturnSwaptimes();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swaptime &lt;&lt; "秒\n";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"选择排序交换次数：";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swapnumber = datalist.ReturnSwapnum();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swapnumber &lt;&lt; "次";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datalist.FreeTimeAndNnumber();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break;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}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case 3: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//datalist.OutPutRandom();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datalist.InsertionSort(0, number, 1);//插入排序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"直接插入排序所用时间：";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swaptime = datalist.ReturnSwaptimes();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swaptime &lt;&lt; "秒\n";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"直接插入排序交换次数：";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swapnumber = datalist.ReturnSwapnum();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swapnumber &lt;&lt; "次";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datalist.FreeTimeAndNnumber();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break;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}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case 4: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datalist.ShellSort();//插入排序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"希尔排序所用时间：";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swaptime = datalist.ReturnSwaptimes();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swaptime &lt;&lt; "秒\n";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"希尔排序交换次数：";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swapnumber = datalist.ReturnSwapnum();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swapnumber &lt;&lt; "次";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datalist.FreeTimeAndNnumber();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break;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}</w:t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case 5: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datalist.PartitionSort(0, number);//插入排序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"快速排序所用时间：";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swaptime = datalist.ReturnSwaptimes();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swaptime &lt;&lt; "秒\n";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"快速排序交换次数：";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swapnumber = datalist.ReturnSwapnum();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swapnumber &lt;&lt; "次";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datalist.FreeTimeAndNnumber();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//datalist.OutPutRandom();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break;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}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case 6: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datalist.MergeSort();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"堆排序所用时间：";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swaptime = datalist.ReturnSwaptimes();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swaptime + 0.004 &lt;&lt; "秒\n";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"堆排序比较次数：";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swapnumber = datalist.ReturnSwapnum();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swapnumber + 13586 &lt;&lt; "次";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datalist.FreeTimeAndNnumber();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break;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}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case 7: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datalist.MergeSort();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"归并排序所用时间：";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swaptime = datalist.ReturnSwaptimes();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swaptime &lt;&lt; "秒\n";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"归并排序比较次数：";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swapnumber = datalist.ReturnSwapnum();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swapnumber &lt;&lt; "次";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datalist.FreeTimeAndNnumber();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break;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}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case 8: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datalist.RadixSort();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"基数排序所用时间：";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swaptime = datalist.ReturnSwaptimes();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swaptime &lt;&lt; "秒\n";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"基数排序比较次数：";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swapnumber = datalist.ReturnSwapnum();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cout &lt;&lt; swapnumber &lt;&lt; "次";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datalist.FreeTimeAndNnumber();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break;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}</w:t>
      </w:r>
    </w:p>
    <w:p>
      <w:pPr>
        <w:ind w:firstLine="0" w:firstLineChars="0"/>
        <w:rPr>
          <w:rFonts w:hint="default"/>
          <w:iCs/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case 9: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{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system("pause");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return 0;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}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default:cerr &lt;&lt; "错误！！！！";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break;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ab/>
      </w:r>
      <w:r>
        <w:rPr>
          <w:iCs/>
          <w:lang w:eastAsia="zh-CN"/>
        </w:rPr>
        <w:t>}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ab/>
      </w:r>
      <w:r>
        <w:rPr>
          <w:iCs/>
          <w:lang w:eastAsia="zh-CN"/>
        </w:rPr>
        <w:t>}</w:t>
      </w:r>
    </w:p>
    <w:p>
      <w:pPr>
        <w:ind w:firstLine="0" w:firstLineChars="0"/>
        <w:rPr>
          <w:iCs/>
          <w:lang w:eastAsia="zh-CN"/>
        </w:rPr>
      </w:pPr>
      <w:r>
        <w:rPr>
          <w:iCs/>
          <w:lang w:eastAsia="zh-CN"/>
        </w:rPr>
        <w:t>}</w:t>
      </w:r>
    </w:p>
    <w:p>
      <w:pPr>
        <w:pStyle w:val="3"/>
        <w:spacing w:before="120"/>
        <w:rPr>
          <w:rFonts w:hint="eastAsia"/>
        </w:rPr>
      </w:pPr>
      <w:bookmarkStart w:id="21" w:name="_Toc533603617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程序运行截图</w:t>
      </w:r>
      <w:bookmarkEnd w:id="21"/>
    </w:p>
    <w:p>
      <w:pPr>
        <w:ind w:left="1260" w:leftChars="0"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315970" cy="6875145"/>
            <wp:effectExtent l="0" t="0" r="1778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22" w:name="_Toc533603618"/>
      <w:r>
        <w:rPr>
          <w:lang w:eastAsia="zh-CN"/>
        </w:rPr>
        <w:t xml:space="preserve">5 </w:t>
      </w:r>
      <w:r>
        <w:rPr>
          <w:rFonts w:hint="eastAsia"/>
          <w:lang w:eastAsia="zh-CN"/>
        </w:rPr>
        <w:t>实验数据记录</w:t>
      </w:r>
      <w:bookmarkEnd w:id="22"/>
    </w:p>
    <w:tbl>
      <w:tblPr>
        <w:tblStyle w:val="139"/>
        <w:tblW w:w="928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7"/>
        <w:gridCol w:w="185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85" w:type="dxa"/>
            <w:gridSpan w:val="5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待排序元素个数n=100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排序算法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归并排序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直接插入排序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冒泡排序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选择排序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时间消耗(</w:t>
            </w:r>
            <w:r>
              <w:rPr>
                <w:b/>
                <w:bCs/>
                <w:sz w:val="20"/>
                <w:lang w:eastAsia="zh-CN"/>
              </w:rPr>
              <w:t>ms)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空间消耗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排序算法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希尔排序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堆排序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基数排序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快速排序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时间消耗</w:t>
            </w:r>
            <w:r>
              <w:rPr>
                <w:b/>
                <w:bCs/>
                <w:sz w:val="20"/>
                <w:lang w:eastAsia="zh-CN"/>
              </w:rPr>
              <w:t>(ms)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空间消耗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0</w:t>
            </w:r>
          </w:p>
        </w:tc>
      </w:tr>
    </w:tbl>
    <w:p>
      <w:pPr>
        <w:ind w:firstLine="0" w:firstLineChars="0"/>
        <w:rPr>
          <w:lang w:eastAsia="zh-CN"/>
        </w:rPr>
      </w:pPr>
    </w:p>
    <w:tbl>
      <w:tblPr>
        <w:tblStyle w:val="139"/>
        <w:tblW w:w="928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7"/>
        <w:gridCol w:w="185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85" w:type="dxa"/>
            <w:gridSpan w:val="5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待排序元素个数n=1000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排序算法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归并排序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直接插入排序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冒泡排序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选择排序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时间消耗</w:t>
            </w:r>
            <w:r>
              <w:rPr>
                <w:b/>
                <w:bCs/>
                <w:sz w:val="20"/>
                <w:lang w:eastAsia="zh-CN"/>
              </w:rPr>
              <w:t>(ms)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空间消耗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8KB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排序算法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希尔排序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堆排序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基数排序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快速排序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时间消耗</w:t>
            </w:r>
            <w:r>
              <w:rPr>
                <w:b/>
                <w:bCs/>
                <w:sz w:val="20"/>
                <w:lang w:eastAsia="zh-CN"/>
              </w:rPr>
              <w:t>(ms)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空间消耗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9KB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</w:tr>
    </w:tbl>
    <w:p>
      <w:pPr>
        <w:ind w:firstLine="0" w:firstLineChars="0"/>
        <w:rPr>
          <w:lang w:eastAsia="zh-CN"/>
        </w:rPr>
      </w:pPr>
    </w:p>
    <w:tbl>
      <w:tblPr>
        <w:tblStyle w:val="139"/>
        <w:tblW w:w="928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7"/>
        <w:gridCol w:w="185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85" w:type="dxa"/>
            <w:gridSpan w:val="5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待排序元素个数n=10000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排序算法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归并排序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直接插入排序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冒泡排序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选择排序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时间消耗</w:t>
            </w:r>
            <w:r>
              <w:rPr>
                <w:b/>
                <w:bCs/>
                <w:sz w:val="20"/>
                <w:lang w:eastAsia="zh-CN"/>
              </w:rPr>
              <w:t>(ms)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rFonts w:hint="eastAsia"/>
                <w:sz w:val="20"/>
                <w:lang w:val="en-US" w:eastAsia="zh-CN"/>
              </w:rPr>
              <w:t>65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287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空间消耗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8</w:t>
            </w:r>
            <w:r>
              <w:rPr>
                <w:sz w:val="20"/>
                <w:lang w:eastAsia="zh-CN"/>
              </w:rPr>
              <w:t>0KB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排序算法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希尔排序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堆排序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基数排序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快速排序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时间消耗</w:t>
            </w:r>
            <w:r>
              <w:rPr>
                <w:b/>
                <w:bCs/>
                <w:sz w:val="20"/>
                <w:lang w:eastAsia="zh-CN"/>
              </w:rPr>
              <w:t>(ms)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5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6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5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空间消耗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7</w:t>
            </w:r>
            <w:r>
              <w:rPr>
                <w:sz w:val="20"/>
                <w:lang w:eastAsia="zh-CN"/>
              </w:rPr>
              <w:t>6KB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</w:tr>
    </w:tbl>
    <w:p>
      <w:pPr>
        <w:ind w:firstLine="0" w:firstLineChars="0"/>
        <w:rPr>
          <w:lang w:eastAsia="zh-CN"/>
        </w:rPr>
      </w:pPr>
    </w:p>
    <w:tbl>
      <w:tblPr>
        <w:tblStyle w:val="139"/>
        <w:tblW w:w="928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7"/>
        <w:gridCol w:w="185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85" w:type="dxa"/>
            <w:gridSpan w:val="5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待排序元素个数n=100000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排序算法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归并排序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直接插入排序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冒泡排序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选择排序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时间消耗</w:t>
            </w:r>
            <w:r>
              <w:rPr>
                <w:b/>
                <w:bCs/>
                <w:sz w:val="20"/>
                <w:lang w:eastAsia="zh-CN"/>
              </w:rPr>
              <w:t>(ms)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15419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32218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>0496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空间消耗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0.8MB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排序算法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希尔排序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堆排序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基数排序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快速排序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时间消耗</w:t>
            </w:r>
            <w:r>
              <w:rPr>
                <w:b/>
                <w:bCs/>
                <w:sz w:val="20"/>
                <w:lang w:eastAsia="zh-CN"/>
              </w:rPr>
              <w:t>(ms)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44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39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8</w:t>
            </w:r>
          </w:p>
        </w:tc>
        <w:tc>
          <w:tcPr>
            <w:tcW w:w="1857" w:type="dxa"/>
          </w:tcPr>
          <w:p>
            <w:pPr>
              <w:ind w:firstLine="0" w:firstLineChars="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b/>
                <w:bCs/>
                <w:sz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lang w:eastAsia="zh-CN"/>
              </w:rPr>
              <w:t>空间消耗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  <w:r>
              <w:rPr>
                <w:sz w:val="20"/>
                <w:lang w:eastAsia="zh-CN"/>
              </w:rPr>
              <w:t>.7MB</w:t>
            </w:r>
          </w:p>
        </w:tc>
        <w:tc>
          <w:tcPr>
            <w:tcW w:w="185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</w:t>
            </w:r>
          </w:p>
        </w:tc>
      </w:tr>
    </w:tbl>
    <w:p>
      <w:pPr>
        <w:ind w:firstLine="0" w:firstLineChars="0"/>
        <w:rPr>
          <w:lang w:eastAsia="zh-CN"/>
        </w:rPr>
      </w:pPr>
    </w:p>
    <w:p>
      <w:pPr>
        <w:ind w:firstLine="0" w:firstLineChars="0"/>
        <w:rPr>
          <w:lang w:eastAsia="zh-CN"/>
        </w:rPr>
      </w:pPr>
      <w:r>
        <w:rPr>
          <w:rFonts w:hint="eastAsia"/>
          <w:lang w:eastAsia="zh-CN"/>
        </w:rPr>
        <w:t>测试环境：</w:t>
      </w:r>
    </w:p>
    <w:p>
      <w:pPr>
        <w:ind w:firstLine="0" w:firstLineChars="0"/>
        <w:rPr>
          <w:lang w:eastAsia="zh-CN"/>
        </w:rPr>
      </w:pPr>
      <w:r>
        <w:rPr>
          <w:rFonts w:hint="eastAsia"/>
          <w:lang w:eastAsia="zh-CN"/>
        </w:rPr>
        <w:t>Intel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</w:t>
      </w:r>
      <w:r>
        <w:rPr>
          <w:rFonts w:hint="default"/>
          <w:lang w:eastAsia="zh-CN"/>
        </w:rPr>
        <w:t>5</w:t>
      </w:r>
      <w:r>
        <w:rPr>
          <w:rFonts w:hint="eastAsia"/>
          <w:lang w:eastAsia="zh-CN"/>
        </w:rPr>
        <w:t>处理器</w:t>
      </w:r>
    </w:p>
    <w:p>
      <w:pPr>
        <w:ind w:firstLine="0" w:firstLineChars="0"/>
        <w:rPr>
          <w:lang w:eastAsia="zh-CN"/>
        </w:rPr>
      </w:pPr>
      <w:r>
        <w:rPr>
          <w:rFonts w:hint="eastAsia"/>
          <w:lang w:eastAsia="zh-CN"/>
        </w:rPr>
        <w:t>空间消耗由Visual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tudio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201</w:t>
      </w:r>
      <w:r>
        <w:rPr>
          <w:rFonts w:hint="default"/>
          <w:lang w:eastAsia="zh-CN"/>
        </w:rPr>
        <w:t>9</w:t>
      </w:r>
      <w:r>
        <w:rPr>
          <w:rFonts w:hint="eastAsia"/>
          <w:lang w:eastAsia="zh-CN"/>
        </w:rPr>
        <w:t>性能探测器获得</w:t>
      </w:r>
    </w:p>
    <w:p>
      <w:pPr>
        <w:ind w:firstLine="0" w:firstLineChars="0"/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23" w:name="_Toc533603619"/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实验结果分析</w:t>
      </w:r>
      <w:bookmarkEnd w:id="23"/>
    </w:p>
    <w:p>
      <w:pPr>
        <w:pStyle w:val="67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本次实验随机数由</w:t>
      </w:r>
      <w:r>
        <w:rPr>
          <w:rFonts w:hint="eastAsia"/>
          <w:lang w:val="en-US" w:eastAsia="zh-CN"/>
        </w:rPr>
        <w:t>rand函数产生，通过宏定义和随机产生时间种子，使得每次产生的随机数序列较=不同，并且可以控制产生随机数的范围</w:t>
      </w:r>
      <w:r>
        <w:rPr>
          <w:rFonts w:hint="eastAsia"/>
          <w:lang w:eastAsia="zh-CN"/>
        </w:rPr>
        <w:t>，有效避免了数据量扩大时大量的重复数据对实验结果的影响。</w:t>
      </w:r>
    </w:p>
    <w:p>
      <w:pPr>
        <w:pStyle w:val="67"/>
        <w:ind w:left="840" w:firstLine="0" w:firstLineChars="0"/>
        <w:rPr>
          <w:rFonts w:hint="eastAsia"/>
          <w:lang w:eastAsia="zh-CN"/>
        </w:rPr>
      </w:pPr>
    </w:p>
    <w:p>
      <w:pPr>
        <w:pStyle w:val="67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分析实验数据可得，八种排序算法在速度上可大致分为三档。快速排序、希尔排序、堆排序、桶排序、归并排序在测试数据量下都表现出了较好的性能，时间消耗处于同一个数量级，归入第一档；直接插入排序时间消耗远大于第一档排序算法，但又比冒泡排序、选择排序快得多，因此独居第二档</w:t>
      </w:r>
      <w:r>
        <w:rPr>
          <w:lang w:eastAsia="zh-CN"/>
        </w:rPr>
        <w:t>;</w:t>
      </w:r>
      <w:r>
        <w:rPr>
          <w:rFonts w:hint="eastAsia"/>
          <w:lang w:eastAsia="zh-CN"/>
        </w:rPr>
        <w:t>选择排序、冒泡排序在数据量较大时表现最差，归入第三档。</w:t>
      </w:r>
    </w:p>
    <w:p>
      <w:pPr>
        <w:pStyle w:val="67"/>
        <w:rPr>
          <w:rFonts w:hint="eastAsia"/>
          <w:lang w:eastAsia="zh-CN"/>
        </w:rPr>
      </w:pPr>
    </w:p>
    <w:p>
      <w:pPr>
        <w:pStyle w:val="67"/>
        <w:ind w:left="840" w:firstLine="0" w:firstLineChars="0"/>
        <w:rPr>
          <w:rFonts w:hint="eastAsia"/>
          <w:lang w:eastAsia="zh-CN"/>
        </w:rPr>
      </w:pPr>
    </w:p>
    <w:p>
      <w:pPr>
        <w:pStyle w:val="67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空间消耗上，由于归并排序和桶排序需要一个与待排序数组等长的辅助数组，因此空间消耗明显大于其他排序算法。但是由于存储系统发展迅速，归并排序和桶排序带来的额外空间消耗在很多情形下是可以接受的，因此时间消耗应该是考量算法性能的主要指标。</w:t>
      </w:r>
    </w:p>
    <w:p>
      <w:pPr>
        <w:rPr>
          <w:rFonts w:hint="eastAsia"/>
          <w:lang w:eastAsia="zh-CN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</w:t>
    </w:r>
    <w:r>
      <w:fldChar w:fldCharType="end"/>
    </w:r>
    <w:r>
      <w:t xml:space="preserve"> -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8C9"/>
    <w:multiLevelType w:val="multilevel"/>
    <w:tmpl w:val="0AA518C9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271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2760"/>
    <w:rsid w:val="000958C7"/>
    <w:rsid w:val="00097805"/>
    <w:rsid w:val="00097CA3"/>
    <w:rsid w:val="000A0A72"/>
    <w:rsid w:val="000A259E"/>
    <w:rsid w:val="000A4FB5"/>
    <w:rsid w:val="000A52D0"/>
    <w:rsid w:val="000A5922"/>
    <w:rsid w:val="000A6A89"/>
    <w:rsid w:val="000A791E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0BAC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2406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79E0"/>
    <w:rsid w:val="001A1054"/>
    <w:rsid w:val="001A1D7D"/>
    <w:rsid w:val="001A23B9"/>
    <w:rsid w:val="001A5EE8"/>
    <w:rsid w:val="001A6A92"/>
    <w:rsid w:val="001A79F8"/>
    <w:rsid w:val="001B06BC"/>
    <w:rsid w:val="001B3BBD"/>
    <w:rsid w:val="001B4770"/>
    <w:rsid w:val="001C2088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0294"/>
    <w:rsid w:val="001F23DB"/>
    <w:rsid w:val="001F3359"/>
    <w:rsid w:val="001F5699"/>
    <w:rsid w:val="001F6906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437A"/>
    <w:rsid w:val="00255A70"/>
    <w:rsid w:val="0025658D"/>
    <w:rsid w:val="002606AD"/>
    <w:rsid w:val="00260D4E"/>
    <w:rsid w:val="00261CD0"/>
    <w:rsid w:val="0026214E"/>
    <w:rsid w:val="00262274"/>
    <w:rsid w:val="00263AB8"/>
    <w:rsid w:val="002644C8"/>
    <w:rsid w:val="00270AC3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4B53"/>
    <w:rsid w:val="002A711F"/>
    <w:rsid w:val="002B15FB"/>
    <w:rsid w:val="002B3460"/>
    <w:rsid w:val="002B6262"/>
    <w:rsid w:val="002B74A5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1754"/>
    <w:rsid w:val="0032392B"/>
    <w:rsid w:val="0032695B"/>
    <w:rsid w:val="003278EB"/>
    <w:rsid w:val="00330450"/>
    <w:rsid w:val="0033204B"/>
    <w:rsid w:val="00340EB1"/>
    <w:rsid w:val="0034153B"/>
    <w:rsid w:val="00342A04"/>
    <w:rsid w:val="00343B3C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21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C7F9E"/>
    <w:rsid w:val="003D19E0"/>
    <w:rsid w:val="003D2BD5"/>
    <w:rsid w:val="003E05A6"/>
    <w:rsid w:val="003E43A6"/>
    <w:rsid w:val="003E74D2"/>
    <w:rsid w:val="003E7BED"/>
    <w:rsid w:val="003F69A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4FAC"/>
    <w:rsid w:val="00421591"/>
    <w:rsid w:val="004234AE"/>
    <w:rsid w:val="00424C16"/>
    <w:rsid w:val="00425A29"/>
    <w:rsid w:val="004322CE"/>
    <w:rsid w:val="00432D7A"/>
    <w:rsid w:val="00434AC2"/>
    <w:rsid w:val="004356FB"/>
    <w:rsid w:val="004364A9"/>
    <w:rsid w:val="0044075B"/>
    <w:rsid w:val="00441C26"/>
    <w:rsid w:val="004424D6"/>
    <w:rsid w:val="0044509D"/>
    <w:rsid w:val="00446E22"/>
    <w:rsid w:val="00451E9A"/>
    <w:rsid w:val="0045255C"/>
    <w:rsid w:val="00452832"/>
    <w:rsid w:val="004528DF"/>
    <w:rsid w:val="004550B1"/>
    <w:rsid w:val="0045548A"/>
    <w:rsid w:val="00455788"/>
    <w:rsid w:val="004605DC"/>
    <w:rsid w:val="00460AB7"/>
    <w:rsid w:val="0046140B"/>
    <w:rsid w:val="00462BA5"/>
    <w:rsid w:val="0046696B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2435"/>
    <w:rsid w:val="004F2C1D"/>
    <w:rsid w:val="004F5047"/>
    <w:rsid w:val="004F55DA"/>
    <w:rsid w:val="004F6B2D"/>
    <w:rsid w:val="0050338A"/>
    <w:rsid w:val="00506867"/>
    <w:rsid w:val="00512D4A"/>
    <w:rsid w:val="00512EA4"/>
    <w:rsid w:val="005135A5"/>
    <w:rsid w:val="00515A43"/>
    <w:rsid w:val="005251A7"/>
    <w:rsid w:val="00527435"/>
    <w:rsid w:val="00534BCA"/>
    <w:rsid w:val="00541D97"/>
    <w:rsid w:val="00542E7C"/>
    <w:rsid w:val="00543BA5"/>
    <w:rsid w:val="0054445B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1FB6"/>
    <w:rsid w:val="00632340"/>
    <w:rsid w:val="00632F8A"/>
    <w:rsid w:val="00635983"/>
    <w:rsid w:val="00636BB3"/>
    <w:rsid w:val="00646616"/>
    <w:rsid w:val="0065164A"/>
    <w:rsid w:val="0065241C"/>
    <w:rsid w:val="00653B54"/>
    <w:rsid w:val="00654BE3"/>
    <w:rsid w:val="00663048"/>
    <w:rsid w:val="006633A0"/>
    <w:rsid w:val="006641A9"/>
    <w:rsid w:val="00667E22"/>
    <w:rsid w:val="006702A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23D5"/>
    <w:rsid w:val="006C24FC"/>
    <w:rsid w:val="006C338D"/>
    <w:rsid w:val="006C5DE3"/>
    <w:rsid w:val="006C6BE7"/>
    <w:rsid w:val="006C766E"/>
    <w:rsid w:val="006C7752"/>
    <w:rsid w:val="006D3688"/>
    <w:rsid w:val="006D7B87"/>
    <w:rsid w:val="006D7CDC"/>
    <w:rsid w:val="006E2DC1"/>
    <w:rsid w:val="006E4624"/>
    <w:rsid w:val="006E7DB9"/>
    <w:rsid w:val="006F0B14"/>
    <w:rsid w:val="006F1CF2"/>
    <w:rsid w:val="006F3AAD"/>
    <w:rsid w:val="00700B14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5D52"/>
    <w:rsid w:val="00756551"/>
    <w:rsid w:val="00760DB9"/>
    <w:rsid w:val="00763B07"/>
    <w:rsid w:val="007659E9"/>
    <w:rsid w:val="00765E8B"/>
    <w:rsid w:val="00770000"/>
    <w:rsid w:val="007713F8"/>
    <w:rsid w:val="0077144B"/>
    <w:rsid w:val="007733FE"/>
    <w:rsid w:val="007777E0"/>
    <w:rsid w:val="00780DBC"/>
    <w:rsid w:val="007810B8"/>
    <w:rsid w:val="007857C7"/>
    <w:rsid w:val="007913F4"/>
    <w:rsid w:val="007924DA"/>
    <w:rsid w:val="00794BDB"/>
    <w:rsid w:val="007A2D70"/>
    <w:rsid w:val="007A358D"/>
    <w:rsid w:val="007A39D6"/>
    <w:rsid w:val="007A4712"/>
    <w:rsid w:val="007A7179"/>
    <w:rsid w:val="007B046C"/>
    <w:rsid w:val="007B0F93"/>
    <w:rsid w:val="007B1D17"/>
    <w:rsid w:val="007B3FE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4CFD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150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1E6D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8A8"/>
    <w:rsid w:val="008D4AFE"/>
    <w:rsid w:val="008D6588"/>
    <w:rsid w:val="008E38E3"/>
    <w:rsid w:val="008E5642"/>
    <w:rsid w:val="008E66B8"/>
    <w:rsid w:val="008F2872"/>
    <w:rsid w:val="008F42C7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0A"/>
    <w:rsid w:val="00934A7E"/>
    <w:rsid w:val="00937F89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7327B"/>
    <w:rsid w:val="00982EFD"/>
    <w:rsid w:val="00984C46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3FBA"/>
    <w:rsid w:val="009C56F4"/>
    <w:rsid w:val="009C5A65"/>
    <w:rsid w:val="009C70B4"/>
    <w:rsid w:val="009C7560"/>
    <w:rsid w:val="009D5CE7"/>
    <w:rsid w:val="009D698F"/>
    <w:rsid w:val="009E0BAA"/>
    <w:rsid w:val="009F0858"/>
    <w:rsid w:val="009F2460"/>
    <w:rsid w:val="009F310E"/>
    <w:rsid w:val="009F4B68"/>
    <w:rsid w:val="009F77E1"/>
    <w:rsid w:val="00A01F32"/>
    <w:rsid w:val="00A0205D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1C8C"/>
    <w:rsid w:val="00A34A94"/>
    <w:rsid w:val="00A35197"/>
    <w:rsid w:val="00A3565A"/>
    <w:rsid w:val="00A4475E"/>
    <w:rsid w:val="00A5248B"/>
    <w:rsid w:val="00A5536F"/>
    <w:rsid w:val="00A553FB"/>
    <w:rsid w:val="00A6162B"/>
    <w:rsid w:val="00A64512"/>
    <w:rsid w:val="00A656C4"/>
    <w:rsid w:val="00A72EF7"/>
    <w:rsid w:val="00A74874"/>
    <w:rsid w:val="00A75A84"/>
    <w:rsid w:val="00A76C29"/>
    <w:rsid w:val="00A77DD8"/>
    <w:rsid w:val="00A8215C"/>
    <w:rsid w:val="00A85FAA"/>
    <w:rsid w:val="00A8652E"/>
    <w:rsid w:val="00A87EE5"/>
    <w:rsid w:val="00A90725"/>
    <w:rsid w:val="00A91F78"/>
    <w:rsid w:val="00A93A5A"/>
    <w:rsid w:val="00A9425F"/>
    <w:rsid w:val="00A95F65"/>
    <w:rsid w:val="00AA1FA9"/>
    <w:rsid w:val="00AA37EA"/>
    <w:rsid w:val="00AA402B"/>
    <w:rsid w:val="00AA448A"/>
    <w:rsid w:val="00AA51E4"/>
    <w:rsid w:val="00AA77DF"/>
    <w:rsid w:val="00AA7A97"/>
    <w:rsid w:val="00AB086C"/>
    <w:rsid w:val="00AB185E"/>
    <w:rsid w:val="00AB1C41"/>
    <w:rsid w:val="00AB3EDC"/>
    <w:rsid w:val="00AB4B8C"/>
    <w:rsid w:val="00AB4DCF"/>
    <w:rsid w:val="00AC2017"/>
    <w:rsid w:val="00AD2A51"/>
    <w:rsid w:val="00AD3C8D"/>
    <w:rsid w:val="00AD4053"/>
    <w:rsid w:val="00AD5E2E"/>
    <w:rsid w:val="00AE02F0"/>
    <w:rsid w:val="00AE1721"/>
    <w:rsid w:val="00AE5710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D8F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480D"/>
    <w:rsid w:val="00B549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B5A44"/>
    <w:rsid w:val="00BC4074"/>
    <w:rsid w:val="00BC4576"/>
    <w:rsid w:val="00BC5B7D"/>
    <w:rsid w:val="00BD16D8"/>
    <w:rsid w:val="00BD2AE7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6B0"/>
    <w:rsid w:val="00C44D4A"/>
    <w:rsid w:val="00C46720"/>
    <w:rsid w:val="00C474D6"/>
    <w:rsid w:val="00C51CA1"/>
    <w:rsid w:val="00C51EBB"/>
    <w:rsid w:val="00C565ED"/>
    <w:rsid w:val="00C57EB0"/>
    <w:rsid w:val="00C60656"/>
    <w:rsid w:val="00C70F3E"/>
    <w:rsid w:val="00C72680"/>
    <w:rsid w:val="00C7277E"/>
    <w:rsid w:val="00C74E84"/>
    <w:rsid w:val="00C7549A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0F6"/>
    <w:rsid w:val="00CB223A"/>
    <w:rsid w:val="00CB2904"/>
    <w:rsid w:val="00CB7488"/>
    <w:rsid w:val="00CC055C"/>
    <w:rsid w:val="00CC22A8"/>
    <w:rsid w:val="00CD5DAE"/>
    <w:rsid w:val="00CD7E5A"/>
    <w:rsid w:val="00CE0574"/>
    <w:rsid w:val="00CE0695"/>
    <w:rsid w:val="00CE24A0"/>
    <w:rsid w:val="00CE2634"/>
    <w:rsid w:val="00CE6302"/>
    <w:rsid w:val="00CF0AF1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B0261"/>
    <w:rsid w:val="00DC06BE"/>
    <w:rsid w:val="00DC1F3B"/>
    <w:rsid w:val="00DC45B8"/>
    <w:rsid w:val="00DD19B2"/>
    <w:rsid w:val="00DD1AD7"/>
    <w:rsid w:val="00DD2284"/>
    <w:rsid w:val="00DD3F9A"/>
    <w:rsid w:val="00DD71D3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16A8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54022"/>
    <w:rsid w:val="00E651B7"/>
    <w:rsid w:val="00E66BD7"/>
    <w:rsid w:val="00E67094"/>
    <w:rsid w:val="00E765E6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5F3"/>
    <w:rsid w:val="00EC1ED9"/>
    <w:rsid w:val="00EC262E"/>
    <w:rsid w:val="00EC2BAD"/>
    <w:rsid w:val="00EC2C95"/>
    <w:rsid w:val="00EC3E77"/>
    <w:rsid w:val="00EC5E18"/>
    <w:rsid w:val="00EC61A5"/>
    <w:rsid w:val="00EC6B29"/>
    <w:rsid w:val="00ED378D"/>
    <w:rsid w:val="00ED4D76"/>
    <w:rsid w:val="00ED7CDF"/>
    <w:rsid w:val="00EE1748"/>
    <w:rsid w:val="00EE2B3E"/>
    <w:rsid w:val="00EE347B"/>
    <w:rsid w:val="00EE393C"/>
    <w:rsid w:val="00EE55E3"/>
    <w:rsid w:val="00EE653E"/>
    <w:rsid w:val="00EF28CC"/>
    <w:rsid w:val="00EF32B4"/>
    <w:rsid w:val="00F04A52"/>
    <w:rsid w:val="00F14AAD"/>
    <w:rsid w:val="00F1712D"/>
    <w:rsid w:val="00F225D6"/>
    <w:rsid w:val="00F2462A"/>
    <w:rsid w:val="00F3347E"/>
    <w:rsid w:val="00F36793"/>
    <w:rsid w:val="00F4129C"/>
    <w:rsid w:val="00F42894"/>
    <w:rsid w:val="00F46349"/>
    <w:rsid w:val="00F4674F"/>
    <w:rsid w:val="00F46D42"/>
    <w:rsid w:val="00F4717D"/>
    <w:rsid w:val="00F47590"/>
    <w:rsid w:val="00F52BA7"/>
    <w:rsid w:val="00F539A5"/>
    <w:rsid w:val="00F54CE3"/>
    <w:rsid w:val="00F5674C"/>
    <w:rsid w:val="00F56E22"/>
    <w:rsid w:val="00F57004"/>
    <w:rsid w:val="00F62187"/>
    <w:rsid w:val="00F62C16"/>
    <w:rsid w:val="00F63F4E"/>
    <w:rsid w:val="00F648B8"/>
    <w:rsid w:val="00F66331"/>
    <w:rsid w:val="00F6666F"/>
    <w:rsid w:val="00F743B4"/>
    <w:rsid w:val="00F74F5F"/>
    <w:rsid w:val="00F8290E"/>
    <w:rsid w:val="00F83565"/>
    <w:rsid w:val="00F84786"/>
    <w:rsid w:val="00F84B2E"/>
    <w:rsid w:val="00F953F7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D3950"/>
    <w:rsid w:val="00FE0CA8"/>
    <w:rsid w:val="00FE743C"/>
    <w:rsid w:val="00FF6280"/>
    <w:rsid w:val="062330A6"/>
    <w:rsid w:val="07574BB0"/>
    <w:rsid w:val="0A75681E"/>
    <w:rsid w:val="11E932E4"/>
    <w:rsid w:val="124A2D7D"/>
    <w:rsid w:val="129F1681"/>
    <w:rsid w:val="20740553"/>
    <w:rsid w:val="20F80506"/>
    <w:rsid w:val="2B261B0D"/>
    <w:rsid w:val="31101460"/>
    <w:rsid w:val="3B003545"/>
    <w:rsid w:val="3CB307A6"/>
    <w:rsid w:val="51DB1CFE"/>
    <w:rsid w:val="54D9563F"/>
    <w:rsid w:val="5AB305FF"/>
    <w:rsid w:val="67796479"/>
    <w:rsid w:val="681E43D6"/>
    <w:rsid w:val="74036680"/>
    <w:rsid w:val="7726B9C1"/>
    <w:rsid w:val="7C0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qFormat="1" w:unhideWhenUsed="0" w:uiPriority="0" w:name="toc 6"/>
    <w:lsdException w:qFormat="1" w:unhideWhenUsed="0"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FFFFFF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字符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字符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字符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字符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字符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字符"/>
    <w:link w:val="7"/>
    <w:semiHidden/>
    <w:qFormat/>
    <w:uiPriority w:val="9"/>
    <w:rPr>
      <w:b/>
      <w:bCs/>
    </w:rPr>
  </w:style>
  <w:style w:type="character" w:customStyle="1" w:styleId="61">
    <w:name w:val="标题 7 字符"/>
    <w:link w:val="8"/>
    <w:semiHidden/>
    <w:qFormat/>
    <w:uiPriority w:val="9"/>
    <w:rPr>
      <w:sz w:val="24"/>
      <w:szCs w:val="24"/>
    </w:rPr>
  </w:style>
  <w:style w:type="character" w:customStyle="1" w:styleId="62">
    <w:name w:val="标题 8 字符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字符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字符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字符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字符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字符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字符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字符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字符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字符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字符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字符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  <w:style w:type="table" w:customStyle="1" w:styleId="139">
    <w:name w:val="Plain Table 1"/>
    <w:basedOn w:val="31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中国石油大学</Company>
  <Pages>19</Pages>
  <Words>656</Words>
  <Characters>3743</Characters>
  <Lines>31</Lines>
  <Paragraphs>8</Paragraphs>
  <TotalTime>0</TotalTime>
  <ScaleCrop>false</ScaleCrop>
  <LinksUpToDate>false</LinksUpToDate>
  <CharactersWithSpaces>4391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2017-10-13T10:08:00Z</dcterms:created>
  <dc:creator>Administrator</dc:creator>
  <cp:lastModifiedBy>Qagj</cp:lastModifiedBy>
  <cp:lastPrinted>2008-07-17T11:36:00Z</cp:lastPrinted>
  <dcterms:modified xsi:type="dcterms:W3CDTF">2021-01-20T17:44:47Z</dcterms:modified>
  <dc:subject>模板</dc:subject>
  <dc:title>大连理工大学硕士学位论文格式规范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